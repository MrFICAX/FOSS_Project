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:rsidR="006D0694" w:rsidRDefault="00DF46B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FOSS</w:t>
      </w:r>
    </w:p>
    <w:p w:rsidR="006D0694" w:rsidRDefault="00DF46B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Futsal Organizational Support Software</w:t>
      </w:r>
    </w:p>
    <w:p w:rsidR="00DF46BA" w:rsidRPr="00DF46BA" w:rsidRDefault="00DF46BA" w:rsidP="00DF46BA">
      <w:pPr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D5440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6.3.2021.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D5440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Filip Tajković, Željko Miloradović, Veljko Mijović Ušković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0B4DC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4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Opis projekta</w:t>
      </w:r>
      <w:r w:rsidR="00A70277">
        <w:rPr>
          <w:noProof/>
        </w:rPr>
        <w:tab/>
      </w:r>
      <w:r w:rsidR="002A7729">
        <w:rPr>
          <w:noProof/>
        </w:rPr>
        <w:t>5</w:t>
      </w:r>
    </w:p>
    <w:p w:rsidR="00A70277" w:rsidRPr="00AE7AE3" w:rsidRDefault="000B4DC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5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Znanja i veštine potrebne za izradu projekta</w:t>
      </w:r>
      <w:r w:rsidR="00A70277">
        <w:rPr>
          <w:noProof/>
        </w:rPr>
        <w:tab/>
      </w:r>
      <w:r w:rsidR="002A7729">
        <w:rPr>
          <w:noProof/>
        </w:rPr>
        <w:t>5</w:t>
      </w:r>
    </w:p>
    <w:p w:rsidR="00A70277" w:rsidRPr="00AE7AE3" w:rsidRDefault="000B4DC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i motivacija tima</w:t>
      </w:r>
      <w:r w:rsidR="00A70277">
        <w:rPr>
          <w:noProof/>
        </w:rPr>
        <w:tab/>
      </w:r>
      <w:r w:rsidR="002A7729">
        <w:rPr>
          <w:noProof/>
        </w:rPr>
        <w:t>5</w:t>
      </w:r>
    </w:p>
    <w:p w:rsidR="00A70277" w:rsidRPr="00AE7AE3" w:rsidRDefault="000B4DC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7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Vođa tima</w:t>
      </w:r>
      <w:r w:rsidR="00A70277">
        <w:rPr>
          <w:noProof/>
        </w:rPr>
        <w:tab/>
      </w:r>
      <w:r w:rsidR="005D5DEA">
        <w:rPr>
          <w:noProof/>
        </w:rPr>
        <w:t>6</w:t>
      </w:r>
    </w:p>
    <w:p w:rsidR="00A70277" w:rsidRPr="00AE7AE3" w:rsidRDefault="000B4DC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8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Komunikacija</w:t>
      </w:r>
      <w:r w:rsidR="00A70277">
        <w:rPr>
          <w:noProof/>
        </w:rPr>
        <w:tab/>
      </w:r>
      <w:r w:rsidR="005D5DEA">
        <w:rPr>
          <w:noProof/>
        </w:rPr>
        <w:t>6</w:t>
      </w:r>
    </w:p>
    <w:p w:rsidR="00A70277" w:rsidRPr="00AE7AE3" w:rsidRDefault="000B4DC9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9</w:t>
      </w:r>
      <w:r w:rsidR="00A70277" w:rsidRPr="002E44F0">
        <w:rPr>
          <w:noProof/>
          <w:lang w:val="sr-Latn-CS"/>
        </w:rPr>
        <w:t>.</w:t>
      </w:r>
      <w:r w:rsidR="00DF46BA">
        <w:rPr>
          <w:rFonts w:ascii="Calibri" w:hAnsi="Calibri"/>
          <w:noProof/>
          <w:sz w:val="22"/>
          <w:szCs w:val="22"/>
          <w:lang w:eastAsia="en-US"/>
        </w:rPr>
        <w:t xml:space="preserve">     </w:t>
      </w:r>
      <w:r w:rsidR="00A70277" w:rsidRPr="002E44F0">
        <w:rPr>
          <w:noProof/>
          <w:lang w:val="sr-Latn-CS"/>
        </w:rPr>
        <w:t>Planiranje vremena</w:t>
      </w:r>
      <w:r w:rsidR="00A70277">
        <w:rPr>
          <w:noProof/>
        </w:rPr>
        <w:tab/>
      </w:r>
      <w:r>
        <w:rPr>
          <w:noProof/>
        </w:rPr>
        <w:t>6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C73629">
        <w:rPr>
          <w:lang w:val="sr-Latn-CS"/>
        </w:rPr>
        <w:t xml:space="preserve">aplikacije za organizaciju sportskih </w:t>
      </w:r>
      <w:r w:rsidR="004302DB">
        <w:rPr>
          <w:lang w:val="sr-Latn-CS"/>
        </w:rPr>
        <w:t>događ</w:t>
      </w:r>
      <w:r w:rsidR="00C73629">
        <w:rPr>
          <w:lang w:val="sr-Latn-CS"/>
        </w:rPr>
        <w:t>aja</w:t>
      </w:r>
      <w:r w:rsidR="005760C0">
        <w:rPr>
          <w:lang w:val="sr-Latn-CS"/>
        </w:rPr>
        <w:t xml:space="preserve"> i takmičenja</w:t>
      </w:r>
      <w:r w:rsidR="00C52F9C">
        <w:rPr>
          <w:lang w:val="sr-Latn-CS"/>
        </w:rPr>
        <w:t xml:space="preserve"> u malom fudbalu</w:t>
      </w:r>
      <w:r w:rsidR="00C73629">
        <w:rPr>
          <w:lang w:val="sr-Latn-CS"/>
        </w:rPr>
        <w:t xml:space="preserve">- </w:t>
      </w:r>
      <w:r w:rsidR="002A7729">
        <w:rPr>
          <w:lang w:val="sr-Latn-CS"/>
        </w:rPr>
        <w:t>FOSS (Futsal Organizational Support Software)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p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1C66C7" w:rsidRPr="00A74DEF" w:rsidTr="00B10BF0">
        <w:tc>
          <w:tcPr>
            <w:tcW w:w="2835" w:type="dxa"/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Problem je</w:t>
            </w:r>
          </w:p>
        </w:tc>
        <w:tc>
          <w:tcPr>
            <w:tcW w:w="5924" w:type="dxa"/>
          </w:tcPr>
          <w:p w:rsidR="001C66C7" w:rsidRDefault="001C66C7" w:rsidP="00081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Nesistematski pristup</w:t>
            </w:r>
            <w:r w:rsidR="004302DB">
              <w:rPr>
                <w:sz w:val="24"/>
                <w:szCs w:val="24"/>
              </w:rPr>
              <w:t xml:space="preserve"> organizaciji takmič</w:t>
            </w:r>
            <w:r>
              <w:rPr>
                <w:sz w:val="24"/>
                <w:szCs w:val="24"/>
              </w:rPr>
              <w:t>enja</w:t>
            </w:r>
            <w:r w:rsidR="000814B0">
              <w:rPr>
                <w:sz w:val="24"/>
                <w:szCs w:val="24"/>
              </w:rPr>
              <w:t xml:space="preserve"> u malom fudbalu</w:t>
            </w:r>
            <w:r>
              <w:rPr>
                <w:sz w:val="24"/>
                <w:szCs w:val="24"/>
              </w:rPr>
              <w:t xml:space="preserve"> u uslovima za organizacij</w:t>
            </w:r>
            <w:r w:rsidR="004302DB">
              <w:rPr>
                <w:sz w:val="24"/>
                <w:szCs w:val="24"/>
              </w:rPr>
              <w:t>u I upravljanje sportskim događajima, nemoguć</w:t>
            </w:r>
            <w:r>
              <w:rPr>
                <w:sz w:val="24"/>
                <w:szCs w:val="24"/>
              </w:rPr>
              <w:t xml:space="preserve">nost prenosa I prikaza trenutnog rezultata </w:t>
            </w:r>
            <w:r w:rsidR="000814B0">
              <w:rPr>
                <w:sz w:val="24"/>
                <w:szCs w:val="24"/>
              </w:rPr>
              <w:t>lokalnih utakmica na web</w:t>
            </w:r>
            <w:r w:rsidR="004302DB">
              <w:rPr>
                <w:sz w:val="24"/>
                <w:szCs w:val="24"/>
              </w:rPr>
              <w:t>-</w:t>
            </w:r>
            <w:r w:rsidR="000814B0">
              <w:rPr>
                <w:sz w:val="24"/>
                <w:szCs w:val="24"/>
              </w:rPr>
              <w:t>u</w:t>
            </w:r>
          </w:p>
        </w:tc>
      </w:tr>
      <w:tr w:rsidR="001C66C7" w:rsidRPr="00A74DEF" w:rsidTr="00B10BF0">
        <w:tc>
          <w:tcPr>
            <w:tcW w:w="2835" w:type="dxa"/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Pogađa</w:t>
            </w:r>
          </w:p>
        </w:tc>
        <w:tc>
          <w:tcPr>
            <w:tcW w:w="5924" w:type="dxa"/>
          </w:tcPr>
          <w:p w:rsidR="001C66C7" w:rsidRDefault="001C66C7" w:rsidP="001C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Organizacioni odbor timskog </w:t>
            </w:r>
            <w:r w:rsidR="004302DB">
              <w:rPr>
                <w:sz w:val="24"/>
                <w:szCs w:val="24"/>
              </w:rPr>
              <w:t>takmič</w:t>
            </w:r>
            <w:r>
              <w:rPr>
                <w:sz w:val="24"/>
                <w:szCs w:val="24"/>
              </w:rPr>
              <w:t>enja</w:t>
            </w:r>
            <w:r w:rsidR="000814B0">
              <w:rPr>
                <w:sz w:val="24"/>
                <w:szCs w:val="24"/>
              </w:rPr>
              <w:t xml:space="preserve"> u malom fudbalu</w:t>
            </w:r>
            <w:r>
              <w:rPr>
                <w:sz w:val="24"/>
                <w:szCs w:val="24"/>
              </w:rPr>
              <w:t xml:space="preserve"> </w:t>
            </w:r>
            <w:r w:rsidR="000814B0">
              <w:rPr>
                <w:sz w:val="24"/>
                <w:szCs w:val="24"/>
              </w:rPr>
              <w:t xml:space="preserve">u malim i lokalnim organizacijama, </w:t>
            </w:r>
            <w:r w:rsidR="004302DB">
              <w:rPr>
                <w:sz w:val="24"/>
                <w:szCs w:val="24"/>
              </w:rPr>
              <w:t>za uspeš</w:t>
            </w:r>
            <w:r>
              <w:rPr>
                <w:sz w:val="24"/>
                <w:szCs w:val="24"/>
              </w:rPr>
              <w:t>nu realizaciju, organizacij</w:t>
            </w:r>
            <w:r w:rsidR="004302DB">
              <w:rPr>
                <w:sz w:val="24"/>
                <w:szCs w:val="24"/>
              </w:rPr>
              <w:t>u I upravljanje sportskim događ</w:t>
            </w:r>
            <w:r>
              <w:rPr>
                <w:sz w:val="24"/>
                <w:szCs w:val="24"/>
              </w:rPr>
              <w:t>ajem</w:t>
            </w:r>
          </w:p>
        </w:tc>
      </w:tr>
      <w:tr w:rsidR="001C66C7" w:rsidRPr="00A74DEF" w:rsidTr="00B10BF0">
        <w:tc>
          <w:tcPr>
            <w:tcW w:w="2835" w:type="dxa"/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Posledice su</w:t>
            </w:r>
          </w:p>
        </w:tc>
        <w:tc>
          <w:tcPr>
            <w:tcW w:w="5924" w:type="dxa"/>
          </w:tcPr>
          <w:p w:rsidR="001C66C7" w:rsidRDefault="001C66C7" w:rsidP="00081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Nekonz</w:t>
            </w:r>
            <w:r w:rsidR="004302DB">
              <w:rPr>
                <w:sz w:val="24"/>
                <w:szCs w:val="24"/>
              </w:rPr>
              <w:t>istentnost podataka, nepristupačnost už</w:t>
            </w:r>
            <w:r>
              <w:rPr>
                <w:sz w:val="24"/>
                <w:szCs w:val="24"/>
              </w:rPr>
              <w:t xml:space="preserve">ivo rezultatima, </w:t>
            </w:r>
            <w:r w:rsidR="004302DB">
              <w:rPr>
                <w:sz w:val="24"/>
                <w:szCs w:val="24"/>
              </w:rPr>
              <w:t>ruč</w:t>
            </w:r>
            <w:r w:rsidR="000814B0">
              <w:rPr>
                <w:sz w:val="24"/>
                <w:szCs w:val="24"/>
              </w:rPr>
              <w:t xml:space="preserve">na </w:t>
            </w:r>
            <w:r w:rsidR="004302DB">
              <w:rPr>
                <w:sz w:val="24"/>
                <w:szCs w:val="24"/>
              </w:rPr>
              <w:t>raspodela timova u ž</w:t>
            </w:r>
            <w:r>
              <w:rPr>
                <w:sz w:val="24"/>
                <w:szCs w:val="24"/>
              </w:rPr>
              <w:t xml:space="preserve">rebnom sistemu, </w:t>
            </w:r>
            <w:r w:rsidR="004302DB">
              <w:rPr>
                <w:sz w:val="24"/>
                <w:szCs w:val="24"/>
              </w:rPr>
              <w:t>nemogućnost ažurnog obaveš</w:t>
            </w:r>
            <w:r w:rsidR="000814B0">
              <w:rPr>
                <w:sz w:val="24"/>
                <w:szCs w:val="24"/>
              </w:rPr>
              <w:t>tavanja zainteresovanih korisnika</w:t>
            </w:r>
          </w:p>
        </w:tc>
      </w:tr>
      <w:tr w:rsidR="001C66C7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081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Organizovati </w:t>
            </w:r>
            <w:r w:rsidR="004302DB">
              <w:rPr>
                <w:sz w:val="24"/>
                <w:szCs w:val="24"/>
              </w:rPr>
              <w:t>jedinstvenu bazu podataka takmičenja, timova I takmič</w:t>
            </w:r>
            <w:r>
              <w:rPr>
                <w:sz w:val="24"/>
                <w:szCs w:val="24"/>
              </w:rPr>
              <w:t xml:space="preserve">ara, </w:t>
            </w:r>
            <w:r w:rsidR="004302DB">
              <w:rPr>
                <w:sz w:val="24"/>
                <w:szCs w:val="24"/>
              </w:rPr>
              <w:t>upravljati raspodelom timova u ž</w:t>
            </w:r>
            <w:r>
              <w:rPr>
                <w:sz w:val="24"/>
                <w:szCs w:val="24"/>
              </w:rPr>
              <w:t>rebu, upravljati rasporedom utakmica</w:t>
            </w:r>
            <w:r w:rsidR="004302DB">
              <w:rPr>
                <w:sz w:val="24"/>
                <w:szCs w:val="24"/>
              </w:rPr>
              <w:t>, vođ</w:t>
            </w:r>
            <w:r w:rsidR="000814B0">
              <w:rPr>
                <w:sz w:val="24"/>
                <w:szCs w:val="24"/>
              </w:rPr>
              <w:t>enje evidencije</w:t>
            </w:r>
            <w:r w:rsidR="004302DB">
              <w:rPr>
                <w:sz w:val="24"/>
                <w:szCs w:val="24"/>
              </w:rPr>
              <w:t xml:space="preserve"> o timovima, statistike o takmič</w:t>
            </w:r>
            <w:r w:rsidR="000814B0">
              <w:rPr>
                <w:sz w:val="24"/>
                <w:szCs w:val="24"/>
              </w:rPr>
              <w:t>en</w:t>
            </w:r>
            <w:r w:rsidR="004302DB">
              <w:rPr>
                <w:sz w:val="24"/>
                <w:szCs w:val="24"/>
              </w:rPr>
              <w:t>ju i takmičarima, uživo ažuriranje podataka o takmič</w:t>
            </w:r>
            <w:r w:rsidR="000814B0">
              <w:rPr>
                <w:sz w:val="24"/>
                <w:szCs w:val="24"/>
              </w:rPr>
              <w:t>enjima na web stranici</w:t>
            </w:r>
          </w:p>
        </w:tc>
      </w:tr>
      <w:tr w:rsidR="001C66C7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4302DB" w:rsidP="001C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Organizatorima ekipnih takmič</w:t>
            </w:r>
            <w:r w:rsidR="001C66C7">
              <w:rPr>
                <w:sz w:val="24"/>
                <w:szCs w:val="24"/>
              </w:rPr>
              <w:t>enja koji prikupl</w:t>
            </w:r>
            <w:r>
              <w:rPr>
                <w:sz w:val="24"/>
                <w:szCs w:val="24"/>
              </w:rPr>
              <w:t>jaju podatke o timovima I takmičarima, organizuju žreb I vrš</w:t>
            </w:r>
            <w:r w:rsidR="001C66C7">
              <w:rPr>
                <w:sz w:val="24"/>
                <w:szCs w:val="24"/>
              </w:rPr>
              <w:t>e upravljanj</w:t>
            </w:r>
            <w:r>
              <w:rPr>
                <w:sz w:val="24"/>
                <w:szCs w:val="24"/>
              </w:rPr>
              <w:t>e ovakvim tipom sportskih događaja, gledaocima koji žele da prate rezultate mečeva už</w:t>
            </w:r>
            <w:r w:rsidR="001C66C7">
              <w:rPr>
                <w:sz w:val="24"/>
                <w:szCs w:val="24"/>
              </w:rPr>
              <w:t>ivo</w:t>
            </w:r>
          </w:p>
        </w:tc>
      </w:tr>
      <w:tr w:rsidR="001C66C7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4302DB" w:rsidP="00081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Mogućnost č</w:t>
            </w:r>
            <w:r w:rsidR="001C66C7">
              <w:rPr>
                <w:sz w:val="24"/>
                <w:szCs w:val="24"/>
              </w:rPr>
              <w:t>uvanja podataka u jedinstvenoj bazi, auto</w:t>
            </w:r>
            <w:r>
              <w:rPr>
                <w:sz w:val="24"/>
                <w:szCs w:val="24"/>
              </w:rPr>
              <w:t>matizacija rada sa trenutnim mečevima povlač</w:t>
            </w:r>
            <w:r w:rsidR="001C66C7">
              <w:rPr>
                <w:sz w:val="24"/>
                <w:szCs w:val="24"/>
              </w:rPr>
              <w:t>enjem Iz baze I mogucnost</w:t>
            </w:r>
            <w:r>
              <w:rPr>
                <w:sz w:val="24"/>
                <w:szCs w:val="24"/>
              </w:rPr>
              <w:t>i dodele rezultata, mogućnost uživo prać</w:t>
            </w:r>
            <w:r w:rsidR="001C66C7">
              <w:rPr>
                <w:sz w:val="24"/>
                <w:szCs w:val="24"/>
              </w:rPr>
              <w:t>enja r</w:t>
            </w:r>
            <w:r w:rsidR="000814B0">
              <w:rPr>
                <w:sz w:val="24"/>
                <w:szCs w:val="24"/>
              </w:rPr>
              <w:t xml:space="preserve">ezultata utakmica gledaocima preko web stranice, </w:t>
            </w:r>
            <w:r>
              <w:rPr>
                <w:sz w:val="24"/>
                <w:szCs w:val="24"/>
              </w:rPr>
              <w:t>mogućnost uspešnog vođenja takmičenja dodelom pobednika I povlač</w:t>
            </w:r>
            <w:r w:rsidR="001C66C7">
              <w:rPr>
                <w:sz w:val="24"/>
                <w:szCs w:val="24"/>
              </w:rPr>
              <w:t>enjem novih me</w:t>
            </w:r>
            <w:r>
              <w:rPr>
                <w:sz w:val="24"/>
                <w:szCs w:val="24"/>
              </w:rPr>
              <w:t>čeva kojim je moguć</w:t>
            </w:r>
            <w:r w:rsidR="001C66C7">
              <w:rPr>
                <w:sz w:val="24"/>
                <w:szCs w:val="24"/>
              </w:rPr>
              <w:t>e upravljati</w:t>
            </w:r>
          </w:p>
        </w:tc>
      </w:tr>
      <w:tr w:rsidR="001C66C7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</w:t>
            </w:r>
            <w:r w:rsidR="00C52F9C">
              <w:rPr>
                <w:sz w:val="24"/>
                <w:szCs w:val="24"/>
              </w:rPr>
              <w:t xml:space="preserve"> (90% c++)</w:t>
            </w:r>
            <w:r w:rsidR="000814B0">
              <w:rPr>
                <w:sz w:val="24"/>
                <w:szCs w:val="24"/>
              </w:rPr>
              <w:t xml:space="preserve"> i WEB</w:t>
            </w:r>
            <w:r w:rsidR="00C52F9C">
              <w:rPr>
                <w:sz w:val="24"/>
                <w:szCs w:val="24"/>
              </w:rPr>
              <w:t xml:space="preserve"> (10% JS)</w:t>
            </w:r>
            <w:r>
              <w:rPr>
                <w:sz w:val="24"/>
                <w:szCs w:val="24"/>
              </w:rPr>
              <w:t xml:space="preserve"> aplikacije</w:t>
            </w:r>
          </w:p>
        </w:tc>
      </w:tr>
      <w:tr w:rsidR="001C66C7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4302DB" w:rsidP="001C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Lakša organizacija takmič</w:t>
            </w:r>
            <w:r w:rsidR="001C66C7">
              <w:rPr>
                <w:sz w:val="24"/>
                <w:szCs w:val="24"/>
              </w:rPr>
              <w:t>enja bez papira I dokumentacije o</w:t>
            </w:r>
            <w:r w:rsidR="00CF36BE">
              <w:rPr>
                <w:sz w:val="24"/>
                <w:szCs w:val="24"/>
              </w:rPr>
              <w:t xml:space="preserve"> rezultatima I utakmicama, jer će svi podaci biti pamć</w:t>
            </w:r>
            <w:r w:rsidR="001C66C7">
              <w:rPr>
                <w:sz w:val="24"/>
                <w:szCs w:val="24"/>
              </w:rPr>
              <w:t>eni elektronsk</w:t>
            </w:r>
            <w:r w:rsidR="00CF36BE">
              <w:rPr>
                <w:sz w:val="24"/>
                <w:szCs w:val="24"/>
              </w:rPr>
              <w:t>im putem, lakš</w:t>
            </w:r>
            <w:r w:rsidR="000814B0">
              <w:rPr>
                <w:sz w:val="24"/>
                <w:szCs w:val="24"/>
              </w:rPr>
              <w:t>i pristup podacima</w:t>
            </w:r>
            <w:r w:rsidR="001C66C7">
              <w:rPr>
                <w:sz w:val="24"/>
                <w:szCs w:val="24"/>
              </w:rPr>
              <w:t xml:space="preserve"> od strane korisnika </w:t>
            </w:r>
          </w:p>
        </w:tc>
      </w:tr>
      <w:tr w:rsidR="001C66C7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lastRenderedPageBreak/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CF36BE" w:rsidP="001C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Postojeć</w:t>
            </w:r>
            <w:r w:rsidR="001C66C7">
              <w:rPr>
                <w:sz w:val="24"/>
                <w:szCs w:val="24"/>
              </w:rPr>
              <w:t>i konkurentski proizvodi koriste neobjedinjeni softver za upravljan</w:t>
            </w:r>
            <w:r>
              <w:rPr>
                <w:sz w:val="24"/>
                <w:szCs w:val="24"/>
              </w:rPr>
              <w:t>je, upis trenutnih rezultata meč</w:t>
            </w:r>
            <w:r w:rsidR="001C66C7">
              <w:rPr>
                <w:sz w:val="24"/>
                <w:szCs w:val="24"/>
              </w:rPr>
              <w:t>eva I prikaz rezultata krajnjem korisniku</w:t>
            </w:r>
            <w:r>
              <w:rPr>
                <w:sz w:val="24"/>
                <w:szCs w:val="24"/>
              </w:rPr>
              <w:t>, takođ</w:t>
            </w:r>
            <w:r w:rsidR="000814B0">
              <w:rPr>
                <w:sz w:val="24"/>
                <w:szCs w:val="24"/>
              </w:rPr>
              <w:t>e u ovoj sferi sporta ne</w:t>
            </w:r>
            <w:r w:rsidR="00C52F9C">
              <w:rPr>
                <w:sz w:val="24"/>
                <w:szCs w:val="24"/>
              </w:rPr>
              <w:t xml:space="preserve"> </w:t>
            </w:r>
            <w:r w:rsidR="000814B0">
              <w:rPr>
                <w:sz w:val="24"/>
                <w:szCs w:val="24"/>
              </w:rPr>
              <w:t>postoj</w:t>
            </w:r>
            <w:r>
              <w:rPr>
                <w:sz w:val="24"/>
                <w:szCs w:val="24"/>
              </w:rPr>
              <w:t>i softver za organizaciju i vođ</w:t>
            </w:r>
            <w:r w:rsidR="000814B0">
              <w:rPr>
                <w:sz w:val="24"/>
                <w:szCs w:val="24"/>
              </w:rPr>
              <w:t>enje utakmica na lokalnom nivou</w:t>
            </w:r>
          </w:p>
        </w:tc>
      </w:tr>
      <w:tr w:rsidR="001C66C7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C7" w:rsidRDefault="001C66C7" w:rsidP="001C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Objedinjeni softver za upravlj</w:t>
            </w:r>
            <w:r w:rsidR="00CF36BE">
              <w:rPr>
                <w:sz w:val="24"/>
                <w:szCs w:val="24"/>
              </w:rPr>
              <w:t>anje podacima o sportskom događ</w:t>
            </w:r>
            <w:r>
              <w:rPr>
                <w:sz w:val="24"/>
                <w:szCs w:val="24"/>
              </w:rPr>
              <w:t>aju koji pokriva prikaz gledao</w:t>
            </w:r>
            <w:r w:rsidR="00CF36BE">
              <w:rPr>
                <w:sz w:val="24"/>
                <w:szCs w:val="24"/>
              </w:rPr>
              <w:t>cima I organizaciju samog događ</w:t>
            </w:r>
            <w:r>
              <w:rPr>
                <w:sz w:val="24"/>
                <w:szCs w:val="24"/>
              </w:rPr>
              <w:t>aja</w:t>
            </w:r>
            <w:r w:rsidR="00CF36BE">
              <w:rPr>
                <w:sz w:val="24"/>
                <w:szCs w:val="24"/>
              </w:rPr>
              <w:t>, i pružić</w:t>
            </w:r>
            <w:r w:rsidR="000814B0">
              <w:rPr>
                <w:sz w:val="24"/>
                <w:szCs w:val="24"/>
              </w:rPr>
              <w:t>e malim i lokalnim organizacijama da automatizuju proces org</w:t>
            </w:r>
            <w:r w:rsidR="00CF36BE">
              <w:rPr>
                <w:sz w:val="24"/>
                <w:szCs w:val="24"/>
              </w:rPr>
              <w:t>anizacije i administracije takič</w:t>
            </w:r>
            <w:r w:rsidR="000814B0">
              <w:rPr>
                <w:sz w:val="24"/>
                <w:szCs w:val="24"/>
              </w:rPr>
              <w:t>enja u malom fudbalu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t>Opis projekta</w:t>
      </w:r>
      <w:bookmarkEnd w:id="4"/>
    </w:p>
    <w:p w:rsidR="001C6DA6" w:rsidRPr="00083488" w:rsidRDefault="00083488" w:rsidP="001C6DA6">
      <w:pPr>
        <w:pStyle w:val="BodyText"/>
        <w:rPr>
          <w:lang w:val="sr-Latn-RS"/>
        </w:rPr>
      </w:pPr>
      <w:r>
        <w:rPr>
          <w:lang w:val="sr-Latn-RS"/>
        </w:rPr>
        <w:t>Naš proizvod ce pružiti podršku malim organizacijama u organizovanju i administraciji sportskih događaja u malom fudbalu (futsalu). Omogućiće automatsko kreiranje žreba i raspored mečeva</w:t>
      </w:r>
      <w:r w:rsidR="005760C0">
        <w:rPr>
          <w:lang w:val="sr-Latn-RS"/>
        </w:rPr>
        <w:t>, ukršstanje timova kroz nekoliko nivoa takmičenja</w:t>
      </w:r>
      <w:r>
        <w:rPr>
          <w:lang w:val="sr-Latn-RS"/>
        </w:rPr>
        <w:t xml:space="preserve">, čuvanje podataka o timovima i igračima i učiniće te podatke lako dostupnim za zainteresovane korisnike. </w:t>
      </w:r>
      <w:r w:rsidR="005760C0">
        <w:rPr>
          <w:lang w:val="sr-Latn-RS"/>
        </w:rPr>
        <w:br/>
        <w:t>Omogućiće praćenje statistika pojedinih timova i igrača.</w:t>
      </w:r>
      <w:r w:rsidR="008A5403">
        <w:rPr>
          <w:lang w:val="sr-Latn-RS"/>
        </w:rPr>
        <w:br/>
        <w:t>Sistem je primenljiv u realnim okolnostima organizacije događaja i skalabilan u odnosu na različite vrste organizacija.</w:t>
      </w:r>
      <w:r w:rsidR="001C6DA6">
        <w:rPr>
          <w:lang w:val="sr-Latn-RS"/>
        </w:rPr>
        <w:br/>
        <w:t>Poseduje mogućnost proširenja softvera na različite vrste sportova.</w:t>
      </w:r>
    </w:p>
    <w:p w:rsidR="00D96EF7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C402CD" w:rsidRDefault="00CF36BE" w:rsidP="00C73629">
      <w:pPr>
        <w:ind w:left="720"/>
      </w:pPr>
      <w:r>
        <w:rPr>
          <w:lang w:val="sr-Latn-CS"/>
        </w:rPr>
        <w:t>Č</w:t>
      </w:r>
      <w:r w:rsidR="00C73629">
        <w:rPr>
          <w:lang w:val="sr-Latn-CS"/>
        </w:rPr>
        <w:t>lanovi tima za izradu aplika</w:t>
      </w:r>
      <w:r>
        <w:rPr>
          <w:lang w:val="sr-Latn-CS"/>
        </w:rPr>
        <w:t>cije je potrebno da poseduju veš</w:t>
      </w:r>
      <w:r w:rsidR="00C73629">
        <w:rPr>
          <w:lang w:val="sr-Latn-CS"/>
        </w:rPr>
        <w:t>tine u</w:t>
      </w:r>
      <w:r w:rsidR="00C402CD">
        <w:t>:</w:t>
      </w:r>
    </w:p>
    <w:p w:rsidR="00C402CD" w:rsidRDefault="00C402CD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razvoju desktop</w:t>
      </w:r>
      <w:r w:rsidR="008D15CB">
        <w:rPr>
          <w:lang w:val="sr-Latn-CS"/>
        </w:rPr>
        <w:t xml:space="preserve"> aplikacija</w:t>
      </w:r>
    </w:p>
    <w:p w:rsidR="00C402CD" w:rsidRDefault="00C402CD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razvoju</w:t>
      </w:r>
      <w:r w:rsidR="00C73629">
        <w:rPr>
          <w:lang w:val="sr-Latn-CS"/>
        </w:rPr>
        <w:t xml:space="preserve"> web aplikacija</w:t>
      </w:r>
      <w:r w:rsidR="008D15CB">
        <w:rPr>
          <w:lang w:val="sr-Latn-CS"/>
        </w:rPr>
        <w:t xml:space="preserve"> (frontend i backend)</w:t>
      </w:r>
    </w:p>
    <w:p w:rsidR="00C402CD" w:rsidRDefault="00C73629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znanje </w:t>
      </w:r>
      <w:r w:rsidR="008D15CB">
        <w:rPr>
          <w:lang w:val="sr-Latn-CS"/>
        </w:rPr>
        <w:t>V</w:t>
      </w:r>
      <w:r>
        <w:rPr>
          <w:lang w:val="sr-Latn-CS"/>
        </w:rPr>
        <w:t>isual C</w:t>
      </w:r>
      <w:r w:rsidR="00C402CD">
        <w:rPr>
          <w:lang w:val="sr-Latn-CS"/>
        </w:rPr>
        <w:t>++</w:t>
      </w:r>
    </w:p>
    <w:p w:rsidR="00C402CD" w:rsidRDefault="00C402CD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znanje </w:t>
      </w:r>
      <w:r w:rsidR="00C73629">
        <w:rPr>
          <w:lang w:val="sr-Latn-CS"/>
        </w:rPr>
        <w:t>Qt-a</w:t>
      </w:r>
    </w:p>
    <w:p w:rsidR="00C402CD" w:rsidRDefault="00C73629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znanje i iskustvo u radu sa SQL</w:t>
      </w:r>
      <w:r w:rsidR="00C402CD">
        <w:rPr>
          <w:lang w:val="sr-Latn-CS"/>
        </w:rPr>
        <w:t xml:space="preserve"> relacionim bazama podataka</w:t>
      </w:r>
    </w:p>
    <w:p w:rsidR="00C73629" w:rsidRDefault="00CF36BE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oseć</w:t>
      </w:r>
      <w:r w:rsidR="00C73629">
        <w:rPr>
          <w:lang w:val="sr-Latn-CS"/>
        </w:rPr>
        <w:t>aj za UI i UX dizajn.</w:t>
      </w:r>
    </w:p>
    <w:p w:rsidR="00C402CD" w:rsidRDefault="00C402CD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znanje UML-a</w:t>
      </w:r>
    </w:p>
    <w:p w:rsidR="008D15CB" w:rsidRDefault="008D15CB" w:rsidP="00C402CD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poznavanje objektno orijentisane paradigme</w:t>
      </w:r>
    </w:p>
    <w:p w:rsidR="00C73629" w:rsidRDefault="00C73629" w:rsidP="00C73629">
      <w:pPr>
        <w:ind w:left="720"/>
        <w:rPr>
          <w:lang w:val="sr-Latn-CS"/>
        </w:rPr>
      </w:pPr>
    </w:p>
    <w:p w:rsidR="00C73629" w:rsidRDefault="00C73629" w:rsidP="00C73629">
      <w:pPr>
        <w:ind w:left="720"/>
        <w:rPr>
          <w:lang w:val="sr-Latn-CS"/>
        </w:rPr>
      </w:pPr>
      <w:r>
        <w:rPr>
          <w:lang w:val="sr-Latn-CS"/>
        </w:rPr>
        <w:t>V</w:t>
      </w:r>
      <w:r w:rsidR="00CF36BE">
        <w:rPr>
          <w:lang w:val="sr-Latn-CS"/>
        </w:rPr>
        <w:t>eš</w:t>
      </w:r>
      <w:r w:rsidR="005760C0">
        <w:rPr>
          <w:lang w:val="sr-Latn-CS"/>
        </w:rPr>
        <w:t>tine i znanja č</w:t>
      </w:r>
      <w:r>
        <w:rPr>
          <w:lang w:val="sr-Latn-CS"/>
        </w:rPr>
        <w:t>lanova tima:</w:t>
      </w:r>
    </w:p>
    <w:p w:rsidR="00C402CD" w:rsidRDefault="005760C0" w:rsidP="00C73629">
      <w:pPr>
        <w:ind w:left="720"/>
        <w:rPr>
          <w:lang w:val="sr-Latn-CS"/>
        </w:rPr>
      </w:pPr>
      <w:r>
        <w:rPr>
          <w:lang w:val="sr-Latn-CS"/>
        </w:rPr>
        <w:t>Željko Miloradović –</w:t>
      </w:r>
    </w:p>
    <w:p w:rsidR="00C402CD" w:rsidRDefault="005760C0" w:rsidP="00C402CD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C++</w:t>
      </w:r>
    </w:p>
    <w:p w:rsidR="00C402CD" w:rsidRDefault="005760C0" w:rsidP="00C402CD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W</w:t>
      </w:r>
      <w:r w:rsidR="00C402CD">
        <w:rPr>
          <w:lang w:val="sr-Latn-CS"/>
        </w:rPr>
        <w:t>eb tehnologije</w:t>
      </w:r>
    </w:p>
    <w:p w:rsidR="00C402CD" w:rsidRDefault="005760C0" w:rsidP="00C402CD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SQL</w:t>
      </w:r>
    </w:p>
    <w:p w:rsidR="005760C0" w:rsidRDefault="00BC3941" w:rsidP="00C402CD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Python</w:t>
      </w:r>
    </w:p>
    <w:p w:rsidR="00C402CD" w:rsidRDefault="005760C0" w:rsidP="00C73629">
      <w:pPr>
        <w:ind w:left="720"/>
        <w:rPr>
          <w:lang w:val="sr-Latn-CS"/>
        </w:rPr>
      </w:pPr>
      <w:r>
        <w:rPr>
          <w:lang w:val="sr-Latn-CS"/>
        </w:rPr>
        <w:t xml:space="preserve">Filip Trajković – </w:t>
      </w:r>
    </w:p>
    <w:p w:rsidR="00C402CD" w:rsidRDefault="005760C0" w:rsidP="00C402CD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C+</w:t>
      </w:r>
      <w:r w:rsidR="00C402CD">
        <w:rPr>
          <w:lang w:val="sr-Latn-CS"/>
        </w:rPr>
        <w:t>+</w:t>
      </w:r>
    </w:p>
    <w:p w:rsidR="00C402CD" w:rsidRDefault="005760C0" w:rsidP="00C402CD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Q</w:t>
      </w:r>
      <w:r w:rsidR="00C402CD">
        <w:rPr>
          <w:lang w:val="sr-Latn-CS"/>
        </w:rPr>
        <w:t>t</w:t>
      </w:r>
    </w:p>
    <w:p w:rsidR="005760C0" w:rsidRDefault="005760C0" w:rsidP="00C402CD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UI dizajn</w:t>
      </w:r>
    </w:p>
    <w:p w:rsidR="00C402CD" w:rsidRDefault="005760C0" w:rsidP="00C73629">
      <w:pPr>
        <w:ind w:left="720"/>
        <w:rPr>
          <w:lang w:val="sr-Latn-CS"/>
        </w:rPr>
      </w:pPr>
      <w:r>
        <w:rPr>
          <w:lang w:val="sr-Latn-CS"/>
        </w:rPr>
        <w:t xml:space="preserve">Veljko Mijović Ušković- </w:t>
      </w:r>
    </w:p>
    <w:p w:rsidR="00C402CD" w:rsidRDefault="005760C0" w:rsidP="00C402CD">
      <w:pPr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C</w:t>
      </w:r>
      <w:r w:rsidR="00C402CD">
        <w:rPr>
          <w:lang w:val="sr-Latn-CS"/>
        </w:rPr>
        <w:t>++</w:t>
      </w:r>
    </w:p>
    <w:p w:rsidR="00C402CD" w:rsidRDefault="005760C0" w:rsidP="00C402CD">
      <w:pPr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Q</w:t>
      </w:r>
      <w:r w:rsidR="00C402CD">
        <w:rPr>
          <w:lang w:val="sr-Latn-CS"/>
        </w:rPr>
        <w:t>t</w:t>
      </w:r>
    </w:p>
    <w:p w:rsidR="005760C0" w:rsidRDefault="005760C0" w:rsidP="00C402CD">
      <w:pPr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Web tehnologije</w:t>
      </w:r>
    </w:p>
    <w:p w:rsidR="005A054F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86444F" w:rsidRPr="0086444F" w:rsidRDefault="0086444F" w:rsidP="0086444F">
      <w:pPr>
        <w:ind w:left="720"/>
        <w:rPr>
          <w:b/>
          <w:lang w:val="sr-Latn-CS"/>
        </w:rPr>
      </w:pPr>
      <w:r w:rsidRPr="0086444F">
        <w:rPr>
          <w:b/>
          <w:lang w:val="sr-Latn-CS"/>
        </w:rPr>
        <w:t>Timski cilj:</w:t>
      </w:r>
    </w:p>
    <w:p w:rsidR="00C73629" w:rsidRDefault="00C73629" w:rsidP="00C73629">
      <w:pPr>
        <w:ind w:left="720"/>
        <w:rPr>
          <w:lang w:val="sr-Latn-CS"/>
        </w:rPr>
      </w:pPr>
      <w:r>
        <w:rPr>
          <w:lang w:val="sr-Latn-CS"/>
        </w:rPr>
        <w:t>Glavna motivacija za izradu ovog projketa jeste manjak</w:t>
      </w:r>
      <w:r w:rsidR="00CF36BE">
        <w:rPr>
          <w:lang w:val="sr-Latn-CS"/>
        </w:rPr>
        <w:t xml:space="preserve"> softvera za organizaciju i praćenje sportskih </w:t>
      </w:r>
      <w:r w:rsidR="00CF36BE">
        <w:rPr>
          <w:lang w:val="sr-Latn-CS"/>
        </w:rPr>
        <w:lastRenderedPageBreak/>
        <w:t>događ</w:t>
      </w:r>
      <w:r>
        <w:rPr>
          <w:lang w:val="sr-Latn-CS"/>
        </w:rPr>
        <w:t>aja u malom fudbalu u malim, lokalnim organizacijama gde se org</w:t>
      </w:r>
      <w:r w:rsidR="00CF36BE">
        <w:rPr>
          <w:lang w:val="sr-Latn-CS"/>
        </w:rPr>
        <w:t>nazacija i administracija takmičenja i dalje obavlja ruč</w:t>
      </w:r>
      <w:r>
        <w:rPr>
          <w:lang w:val="sr-Latn-CS"/>
        </w:rPr>
        <w:t>no. Cilj projekta je da pruzi softver za auto</w:t>
      </w:r>
      <w:r w:rsidR="00CF36BE">
        <w:rPr>
          <w:lang w:val="sr-Latn-CS"/>
        </w:rPr>
        <w:t>matsko prijavljivanje timova i č</w:t>
      </w:r>
      <w:r>
        <w:rPr>
          <w:lang w:val="sr-Latn-CS"/>
        </w:rPr>
        <w:t>uvanje podataka i statistike o timovima i pojedinim igra</w:t>
      </w:r>
      <w:r w:rsidR="00CF36BE">
        <w:rPr>
          <w:lang w:val="sr-Latn-CS"/>
        </w:rPr>
        <w:t>č</w:t>
      </w:r>
      <w:r>
        <w:rPr>
          <w:lang w:val="sr-Latn-CS"/>
        </w:rPr>
        <w:t xml:space="preserve">ima, </w:t>
      </w:r>
      <w:r w:rsidR="00CF36BE">
        <w:rPr>
          <w:lang w:val="sr-Latn-CS"/>
        </w:rPr>
        <w:t>kao i automatsku orgmanizaciju ž</w:t>
      </w:r>
      <w:r>
        <w:rPr>
          <w:lang w:val="sr-Latn-CS"/>
        </w:rPr>
        <w:t>re</w:t>
      </w:r>
      <w:r w:rsidR="00CF36BE">
        <w:rPr>
          <w:lang w:val="sr-Latn-CS"/>
        </w:rPr>
        <w:t>ba i rasporeda utakmica u takmič</w:t>
      </w:r>
      <w:r>
        <w:rPr>
          <w:lang w:val="sr-Latn-CS"/>
        </w:rPr>
        <w:t>enju. P</w:t>
      </w:r>
      <w:r w:rsidR="00CF36BE">
        <w:rPr>
          <w:lang w:val="sr-Latn-CS"/>
        </w:rPr>
        <w:t>rateći web deo aplikacije bi omoguć</w:t>
      </w:r>
      <w:r>
        <w:rPr>
          <w:lang w:val="sr-Latn-CS"/>
        </w:rPr>
        <w:t>avao zainteresovanim korisnicima da se informisu o tre</w:t>
      </w:r>
      <w:r w:rsidR="00CF36BE">
        <w:rPr>
          <w:lang w:val="sr-Latn-CS"/>
        </w:rPr>
        <w:t>nutno aktuelnim sportskim događ</w:t>
      </w:r>
      <w:r>
        <w:rPr>
          <w:lang w:val="sr-Latn-CS"/>
        </w:rPr>
        <w:t>ajima</w:t>
      </w:r>
      <w:r w:rsidR="00CF36BE">
        <w:rPr>
          <w:lang w:val="sr-Latn-CS"/>
        </w:rPr>
        <w:t xml:space="preserve"> i ranije organizovanim događ</w:t>
      </w:r>
      <w:r w:rsidR="00C52F9C">
        <w:rPr>
          <w:lang w:val="sr-Latn-CS"/>
        </w:rPr>
        <w:t>ajima</w:t>
      </w:r>
      <w:r>
        <w:rPr>
          <w:lang w:val="sr-Latn-CS"/>
        </w:rPr>
        <w:t xml:space="preserve"> m</w:t>
      </w:r>
      <w:r w:rsidR="00C52F9C">
        <w:rPr>
          <w:lang w:val="sr-Latn-CS"/>
        </w:rPr>
        <w:t>anjih organizacije i na lok</w:t>
      </w:r>
      <w:r>
        <w:rPr>
          <w:lang w:val="sr-Latn-CS"/>
        </w:rPr>
        <w:t>alnom nivou.</w:t>
      </w:r>
      <w:r w:rsidR="00C52F9C">
        <w:rPr>
          <w:lang w:val="sr-Latn-CS"/>
        </w:rPr>
        <w:t xml:space="preserve"> O</w:t>
      </w:r>
      <w:r w:rsidR="00CF36BE">
        <w:rPr>
          <w:lang w:val="sr-Latn-CS"/>
        </w:rPr>
        <w:t>vaj problem pogađ</w:t>
      </w:r>
      <w:r w:rsidR="00C52F9C">
        <w:rPr>
          <w:lang w:val="sr-Latn-CS"/>
        </w:rPr>
        <w:t>a i studentske organizacije u malom fudbalu.</w:t>
      </w:r>
    </w:p>
    <w:p w:rsidR="0086444F" w:rsidRDefault="0086444F" w:rsidP="00C73629">
      <w:pPr>
        <w:ind w:left="720"/>
        <w:rPr>
          <w:lang w:val="sr-Latn-CS"/>
        </w:rPr>
      </w:pPr>
    </w:p>
    <w:p w:rsidR="0086444F" w:rsidRPr="0086444F" w:rsidRDefault="0086444F" w:rsidP="00C73629">
      <w:pPr>
        <w:ind w:left="720"/>
        <w:rPr>
          <w:b/>
          <w:lang w:val="sr-Latn-CS"/>
        </w:rPr>
      </w:pPr>
      <w:r w:rsidRPr="0086444F">
        <w:rPr>
          <w:b/>
          <w:lang w:val="sr-Latn-CS"/>
        </w:rPr>
        <w:t>Tip ličnosti članova tima</w:t>
      </w:r>
    </w:p>
    <w:p w:rsidR="0086444F" w:rsidRDefault="0086444F" w:rsidP="0086444F">
      <w:pPr>
        <w:ind w:left="720"/>
        <w:rPr>
          <w:lang w:val="sr-Latn-RS"/>
        </w:rPr>
      </w:pPr>
      <w:r>
        <w:rPr>
          <w:lang w:val="sr-Latn-RS"/>
        </w:rPr>
        <w:t>Filip Tajković – Ličnost koja se sama motiviše, motivisan komunikacijom</w:t>
      </w:r>
    </w:p>
    <w:p w:rsidR="0086444F" w:rsidRDefault="0086444F" w:rsidP="0086444F">
      <w:pPr>
        <w:ind w:left="720"/>
        <w:rPr>
          <w:lang w:val="sr-Latn-RS"/>
        </w:rPr>
      </w:pPr>
      <w:r>
        <w:rPr>
          <w:lang w:val="sr-Latn-RS"/>
        </w:rPr>
        <w:t>Željko Miloradović- Ličnost motivisana zadatkom</w:t>
      </w:r>
    </w:p>
    <w:p w:rsidR="0086444F" w:rsidRPr="0086444F" w:rsidRDefault="0086444F" w:rsidP="0086444F">
      <w:pPr>
        <w:ind w:left="720"/>
        <w:rPr>
          <w:lang w:val="sr-Latn-RS"/>
        </w:rPr>
      </w:pPr>
      <w:r>
        <w:rPr>
          <w:lang w:val="sr-Latn-RS"/>
        </w:rPr>
        <w:t>Veljko Mijović Ušković- Ličnost motivisana zadatkom</w:t>
      </w:r>
    </w:p>
    <w:p w:rsidR="0086444F" w:rsidRDefault="0086444F" w:rsidP="00C73629">
      <w:pPr>
        <w:ind w:left="720"/>
        <w:rPr>
          <w:lang w:val="sr-Latn-CS"/>
        </w:rPr>
      </w:pPr>
    </w:p>
    <w:p w:rsidR="0086444F" w:rsidRPr="0086444F" w:rsidRDefault="0086444F" w:rsidP="00C73629">
      <w:pPr>
        <w:ind w:left="720"/>
        <w:rPr>
          <w:b/>
          <w:lang w:val="sr-Latn-RS"/>
        </w:rPr>
      </w:pPr>
      <w:r w:rsidRPr="0086444F">
        <w:rPr>
          <w:b/>
          <w:lang w:val="sr-Latn-CS"/>
        </w:rPr>
        <w:t xml:space="preserve">Ciljevi </w:t>
      </w:r>
      <w:r w:rsidRPr="0086444F">
        <w:rPr>
          <w:b/>
          <w:lang w:val="sr-Latn-RS"/>
        </w:rPr>
        <w:t>članova tima:</w:t>
      </w:r>
    </w:p>
    <w:p w:rsidR="0086444F" w:rsidRDefault="0086444F" w:rsidP="0086444F">
      <w:pPr>
        <w:ind w:left="720"/>
        <w:rPr>
          <w:lang w:val="sr-Latn-RS"/>
        </w:rPr>
      </w:pPr>
      <w:r>
        <w:rPr>
          <w:lang w:val="sr-Latn-RS"/>
        </w:rPr>
        <w:t>Filip Tajković – Unapređenje i razvoj manje zastupljenih sportova</w:t>
      </w:r>
    </w:p>
    <w:p w:rsidR="0086444F" w:rsidRDefault="0086444F" w:rsidP="00C73629">
      <w:pPr>
        <w:ind w:left="720"/>
        <w:rPr>
          <w:lang w:val="sr-Latn-RS"/>
        </w:rPr>
      </w:pPr>
      <w:r>
        <w:rPr>
          <w:lang w:val="sr-Latn-RS"/>
        </w:rPr>
        <w:t>Željko Miloradović- Unapređenje znanja i učenje novih tehnologija</w:t>
      </w:r>
    </w:p>
    <w:p w:rsidR="0086444F" w:rsidRDefault="0086444F" w:rsidP="00C73629">
      <w:pPr>
        <w:ind w:left="720"/>
        <w:rPr>
          <w:lang w:val="sr-Latn-RS"/>
        </w:rPr>
      </w:pPr>
      <w:r>
        <w:rPr>
          <w:lang w:val="sr-Latn-RS"/>
        </w:rPr>
        <w:t>Veljko Mijović Ušković- Mogućnost automatizacije organizacionih procesa</w:t>
      </w:r>
    </w:p>
    <w:p w:rsidR="0086444F" w:rsidRPr="0086444F" w:rsidRDefault="0086444F" w:rsidP="00C73629">
      <w:pPr>
        <w:ind w:left="720"/>
        <w:rPr>
          <w:lang w:val="sr-Latn-RS"/>
        </w:rPr>
      </w:pP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:rsidR="00835400" w:rsidRDefault="005760C0" w:rsidP="00835400">
      <w:pPr>
        <w:pStyle w:val="BodyText"/>
        <w:rPr>
          <w:lang w:val="sr-Latn-RS"/>
        </w:rPr>
      </w:pPr>
      <w:r>
        <w:rPr>
          <w:lang w:val="sr-Latn-CS"/>
        </w:rPr>
        <w:t>Vođa tima za izradu projekta je Filip Trajković.</w:t>
      </w:r>
      <w:r>
        <w:rPr>
          <w:lang w:val="sr-Latn-CS"/>
        </w:rPr>
        <w:br/>
        <w:t>Vođa je izabran kao inicijator ideje projekta, samim tim poseduje genralnu ideju o načinu realizacije projekta.</w:t>
      </w:r>
    </w:p>
    <w:p w:rsidR="00995C29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t>Komunikacija</w:t>
      </w:r>
      <w:bookmarkEnd w:id="8"/>
    </w:p>
    <w:p w:rsidR="00C73629" w:rsidRPr="00C73629" w:rsidRDefault="00C73629" w:rsidP="005D5DEA">
      <w:pPr>
        <w:ind w:left="720"/>
        <w:rPr>
          <w:lang w:val="sr-Latn-CS"/>
        </w:rPr>
      </w:pPr>
      <w:r>
        <w:rPr>
          <w:lang w:val="sr-Latn-CS"/>
        </w:rPr>
        <w:t>K</w:t>
      </w:r>
      <w:r w:rsidR="00CF36BE">
        <w:rPr>
          <w:lang w:val="sr-Latn-CS"/>
        </w:rPr>
        <w:t>omunikacija međ</w:t>
      </w:r>
      <w:r>
        <w:rPr>
          <w:lang w:val="sr-Latn-CS"/>
        </w:rPr>
        <w:t xml:space="preserve">u </w:t>
      </w:r>
      <w:r w:rsidR="00CF36BE">
        <w:rPr>
          <w:lang w:val="sr-Latn-CS"/>
        </w:rPr>
        <w:t>č</w:t>
      </w:r>
      <w:r>
        <w:rPr>
          <w:lang w:val="sr-Latn-CS"/>
        </w:rPr>
        <w:t>lanovima tima odvijace se na Microsoft Teams platformi. S</w:t>
      </w:r>
      <w:r w:rsidR="00CF36BE">
        <w:rPr>
          <w:lang w:val="sr-Latn-CS"/>
        </w:rPr>
        <w:t>astanci ć</w:t>
      </w:r>
      <w:r>
        <w:rPr>
          <w:lang w:val="sr-Latn-CS"/>
        </w:rPr>
        <w:t>e se odrzavati po potrebi i zahtevu nek</w:t>
      </w:r>
      <w:r w:rsidR="00CF36BE">
        <w:rPr>
          <w:lang w:val="sr-Latn-CS"/>
        </w:rPr>
        <w:t>og od članova radi razreš</w:t>
      </w:r>
      <w:r>
        <w:rPr>
          <w:lang w:val="sr-Latn-CS"/>
        </w:rPr>
        <w:t>enja nedoumica i problema u procesu razvoja aplikacije, kao i</w:t>
      </w:r>
      <w:r w:rsidR="007669FD">
        <w:rPr>
          <w:lang w:val="sr-Latn-CS"/>
        </w:rPr>
        <w:t xml:space="preserve"> radi diskusije i planiranja daljeg rada. Sva dokumentacija i evidencija o odlu</w:t>
      </w:r>
      <w:r w:rsidR="00CF36BE">
        <w:rPr>
          <w:lang w:val="sr-Latn-CS"/>
        </w:rPr>
        <w:t>kama donesenim na sastancima bić</w:t>
      </w:r>
      <w:r w:rsidR="007669FD">
        <w:rPr>
          <w:lang w:val="sr-Latn-CS"/>
        </w:rPr>
        <w:t>e dostupna u vidu fajlova na Microsoft Teams platformi i u</w:t>
      </w:r>
      <w:r w:rsidR="00245A94">
        <w:rPr>
          <w:lang w:val="sr-Latn-CS"/>
        </w:rPr>
        <w:t xml:space="preserve"> Bitbucket</w:t>
      </w:r>
      <w:r w:rsidR="007669FD">
        <w:rPr>
          <w:lang w:val="sr-Latn-CS"/>
        </w:rPr>
        <w:t xml:space="preserve"> repozitorijumu za projekat.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835400" w:rsidRDefault="002A7729" w:rsidP="00835400">
      <w:pPr>
        <w:pStyle w:val="BodyText"/>
        <w:rPr>
          <w:lang w:val="sr-Latn-CS"/>
        </w:rPr>
      </w:pPr>
      <w:r>
        <w:rPr>
          <w:lang w:val="sr-Latn-CS"/>
        </w:rPr>
        <w:t>Prosečan broj sati izrade proizvoda na nedeljnom nivou iznosiće od 6-10 sati, plus vreme potrošeno na sastanke i planiranje rada.</w:t>
      </w:r>
    </w:p>
    <w:p w:rsidR="00835400" w:rsidRPr="00D96EF7" w:rsidRDefault="002A7729" w:rsidP="00835400">
      <w:pPr>
        <w:pStyle w:val="BodyText"/>
        <w:rPr>
          <w:lang w:val="sr-Latn-CS"/>
        </w:rPr>
      </w:pPr>
      <w:r>
        <w:rPr>
          <w:lang w:val="sr-Latn-RS"/>
        </w:rPr>
        <w:t>U slučaju odsustva članova tima, ostali članovi tima koji poseduju slične veštine če odmeniti odsutnog člana do njegovog povratka.</w:t>
      </w:r>
    </w:p>
    <w:p w:rsidR="00835400" w:rsidRDefault="002A7729" w:rsidP="00835400">
      <w:pPr>
        <w:pStyle w:val="BodyText"/>
        <w:rPr>
          <w:lang w:val="sr-Latn-RS"/>
        </w:rPr>
      </w:pPr>
      <w:r>
        <w:rPr>
          <w:lang w:val="sr-Latn-CS"/>
        </w:rPr>
        <w:t>Ukupno vreme neophodno za izradu projekta iznosiće oko 120 sati.</w:t>
      </w: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186" w:rsidRDefault="00400186">
      <w:r>
        <w:separator/>
      </w:r>
    </w:p>
  </w:endnote>
  <w:endnote w:type="continuationSeparator" w:id="0">
    <w:p w:rsidR="00400186" w:rsidRDefault="0040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A7729">
            <w:rPr>
              <w:lang w:val="sr-Latn-CS"/>
            </w:rPr>
            <w:t>FOSS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2A7729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9A2D37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9A2D37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186" w:rsidRDefault="00400186">
      <w:r>
        <w:separator/>
      </w:r>
    </w:p>
  </w:footnote>
  <w:footnote w:type="continuationSeparator" w:id="0">
    <w:p w:rsidR="00400186" w:rsidRDefault="00400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DF46BA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FOSSTeam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2A7729">
          <w:pPr>
            <w:rPr>
              <w:lang w:val="sr-Latn-CS"/>
            </w:rPr>
          </w:pPr>
          <w:r>
            <w:rPr>
              <w:lang w:val="sr-Latn-CS"/>
            </w:rPr>
            <w:t>FOSS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2A7729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2A7729">
            <w:rPr>
              <w:lang w:val="sr-Latn-CS"/>
            </w:rPr>
            <w:t>3.6</w:t>
          </w:r>
          <w:r w:rsidR="006F61C6" w:rsidRPr="006D0694">
            <w:rPr>
              <w:lang w:val="sr-Latn-CS"/>
            </w:rPr>
            <w:t>.</w:t>
          </w:r>
          <w:r w:rsidR="002A7729">
            <w:rPr>
              <w:lang w:val="sr-Latn-CS"/>
            </w:rPr>
            <w:t>2021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2A7729">
            <w:rPr>
              <w:lang w:val="sr-Latn-CS"/>
            </w:rPr>
            <w:t>FOSS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88362C"/>
    <w:multiLevelType w:val="hybridMultilevel"/>
    <w:tmpl w:val="E2DA5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A2A342F"/>
    <w:multiLevelType w:val="hybridMultilevel"/>
    <w:tmpl w:val="4CF6E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CB7A6C"/>
    <w:multiLevelType w:val="hybridMultilevel"/>
    <w:tmpl w:val="91A4D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2A192E"/>
    <w:multiLevelType w:val="hybridMultilevel"/>
    <w:tmpl w:val="6DF00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814B0"/>
    <w:rsid w:val="00083488"/>
    <w:rsid w:val="000B4DC9"/>
    <w:rsid w:val="000F5EE8"/>
    <w:rsid w:val="00103833"/>
    <w:rsid w:val="00151CDF"/>
    <w:rsid w:val="00157DAE"/>
    <w:rsid w:val="001C66C7"/>
    <w:rsid w:val="001C6DA6"/>
    <w:rsid w:val="001E4E21"/>
    <w:rsid w:val="001F6798"/>
    <w:rsid w:val="00210E17"/>
    <w:rsid w:val="002343C5"/>
    <w:rsid w:val="00245A94"/>
    <w:rsid w:val="0024759A"/>
    <w:rsid w:val="00257501"/>
    <w:rsid w:val="00260B17"/>
    <w:rsid w:val="002A7729"/>
    <w:rsid w:val="002B4765"/>
    <w:rsid w:val="003312BC"/>
    <w:rsid w:val="00374F93"/>
    <w:rsid w:val="00387292"/>
    <w:rsid w:val="003A4834"/>
    <w:rsid w:val="003C6C27"/>
    <w:rsid w:val="003D5CA3"/>
    <w:rsid w:val="003E416D"/>
    <w:rsid w:val="003F7DFE"/>
    <w:rsid w:val="00400186"/>
    <w:rsid w:val="00422B0E"/>
    <w:rsid w:val="004302DB"/>
    <w:rsid w:val="0046548E"/>
    <w:rsid w:val="00490DC7"/>
    <w:rsid w:val="00495821"/>
    <w:rsid w:val="004A22E8"/>
    <w:rsid w:val="0053248E"/>
    <w:rsid w:val="005430FA"/>
    <w:rsid w:val="00555767"/>
    <w:rsid w:val="00574004"/>
    <w:rsid w:val="005760C0"/>
    <w:rsid w:val="005A054F"/>
    <w:rsid w:val="005D5DEA"/>
    <w:rsid w:val="00614EF5"/>
    <w:rsid w:val="00670936"/>
    <w:rsid w:val="006776CF"/>
    <w:rsid w:val="006D0694"/>
    <w:rsid w:val="006D41CE"/>
    <w:rsid w:val="006F61C6"/>
    <w:rsid w:val="007669FD"/>
    <w:rsid w:val="007A2854"/>
    <w:rsid w:val="007E1F8E"/>
    <w:rsid w:val="0081471E"/>
    <w:rsid w:val="00835400"/>
    <w:rsid w:val="0084235B"/>
    <w:rsid w:val="00851B00"/>
    <w:rsid w:val="0086444F"/>
    <w:rsid w:val="00870F50"/>
    <w:rsid w:val="008A5403"/>
    <w:rsid w:val="008D15CB"/>
    <w:rsid w:val="008E29EF"/>
    <w:rsid w:val="008E3870"/>
    <w:rsid w:val="008F13A1"/>
    <w:rsid w:val="009207A8"/>
    <w:rsid w:val="0093054F"/>
    <w:rsid w:val="00995C29"/>
    <w:rsid w:val="0099694D"/>
    <w:rsid w:val="009A2D37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C3941"/>
    <w:rsid w:val="00BD39B8"/>
    <w:rsid w:val="00C24B5D"/>
    <w:rsid w:val="00C30C23"/>
    <w:rsid w:val="00C402CD"/>
    <w:rsid w:val="00C4723D"/>
    <w:rsid w:val="00C502CA"/>
    <w:rsid w:val="00C52F9C"/>
    <w:rsid w:val="00C73629"/>
    <w:rsid w:val="00CC420E"/>
    <w:rsid w:val="00CF36BE"/>
    <w:rsid w:val="00CF694C"/>
    <w:rsid w:val="00D104B9"/>
    <w:rsid w:val="00D36260"/>
    <w:rsid w:val="00D54404"/>
    <w:rsid w:val="00D62E1E"/>
    <w:rsid w:val="00D96EF7"/>
    <w:rsid w:val="00D97F08"/>
    <w:rsid w:val="00DF310B"/>
    <w:rsid w:val="00DF46BA"/>
    <w:rsid w:val="00E464F7"/>
    <w:rsid w:val="00EA1072"/>
    <w:rsid w:val="00EB4996"/>
    <w:rsid w:val="00EC70CF"/>
    <w:rsid w:val="00EF46CC"/>
    <w:rsid w:val="00F267E3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2791-E42D-4F2E-885A-4394F2A2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Apeiron</cp:lastModifiedBy>
  <cp:revision>2</cp:revision>
  <cp:lastPrinted>1999-04-23T13:49:00Z</cp:lastPrinted>
  <dcterms:created xsi:type="dcterms:W3CDTF">2021-03-15T15:02:00Z</dcterms:created>
  <dcterms:modified xsi:type="dcterms:W3CDTF">2021-03-15T15:02:00Z</dcterms:modified>
</cp:coreProperties>
</file>